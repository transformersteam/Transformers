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229" w:rsidRDefault="004D3FFA">
      <w:pPr>
        <w:rPr>
          <w:rFonts w:ascii="仿宋" w:eastAsia="仿宋" w:hAnsi="仿宋" w:cs="仿宋"/>
          <w:b/>
          <w:color w:val="0000FF"/>
          <w:kern w:val="1"/>
          <w:sz w:val="44"/>
          <w:szCs w:val="44"/>
        </w:rPr>
      </w:pPr>
      <w:r>
        <w:rPr>
          <w:rFonts w:ascii="宋体" w:eastAsia="宋体" w:hAnsi="宋体" w:cs="宋体" w:hint="eastAsia"/>
          <w:kern w:val="0"/>
          <w:sz w:val="36"/>
          <w:szCs w:val="36"/>
          <w:lang w:bidi="ar"/>
        </w:rPr>
        <w:t>百度</w:t>
      </w:r>
      <w:r>
        <w:rPr>
          <w:rFonts w:ascii="宋体" w:eastAsia="宋体" w:hAnsi="宋体" w:cs="宋体"/>
          <w:kern w:val="0"/>
          <w:sz w:val="36"/>
          <w:szCs w:val="36"/>
          <w:lang w:bidi="ar"/>
        </w:rPr>
        <w:t>搜索</w:t>
      </w:r>
      <w:r w:rsidRPr="004D3FFA">
        <w:rPr>
          <w:rFonts w:ascii="宋体" w:eastAsia="宋体" w:hAnsi="宋体" w:cs="宋体" w:hint="eastAsia"/>
          <w:kern w:val="0"/>
          <w:sz w:val="36"/>
          <w:szCs w:val="36"/>
          <w:lang w:bidi="ar"/>
        </w:rPr>
        <w:t>网址 （cshi.ac.cn）</w:t>
      </w:r>
      <w:r>
        <w:rPr>
          <w:rFonts w:ascii="宋体" w:eastAsia="宋体" w:hAnsi="宋体" w:cs="宋体"/>
          <w:kern w:val="0"/>
          <w:sz w:val="36"/>
          <w:szCs w:val="36"/>
          <w:lang w:bidi="ar"/>
        </w:rPr>
        <w:t>进去之后点击证书查询</w:t>
      </w:r>
      <w:r>
        <w:rPr>
          <w:rFonts w:ascii="宋体" w:eastAsia="宋体" w:hAnsi="宋体" w:cs="宋体"/>
          <w:kern w:val="0"/>
          <w:sz w:val="36"/>
          <w:szCs w:val="36"/>
          <w:lang w:bidi="ar"/>
        </w:rPr>
        <w:t> </w:t>
      </w:r>
      <w:r>
        <w:rPr>
          <w:rFonts w:ascii="宋体" w:eastAsia="宋体" w:hAnsi="宋体" w:cs="宋体"/>
          <w:kern w:val="0"/>
          <w:sz w:val="36"/>
          <w:szCs w:val="36"/>
          <w:lang w:bidi="ar"/>
        </w:rPr>
        <w:t>输入</w:t>
      </w:r>
      <w:r>
        <w:rPr>
          <w:rFonts w:ascii="宋体" w:eastAsia="宋体" w:hAnsi="宋体" w:cs="宋体"/>
          <w:kern w:val="0"/>
          <w:sz w:val="36"/>
          <w:szCs w:val="36"/>
          <w:lang w:bidi="ar"/>
        </w:rPr>
        <w:t>三项即可查询</w:t>
      </w:r>
      <w:r>
        <w:rPr>
          <w:rFonts w:ascii="宋体" w:eastAsia="宋体" w:hAnsi="宋体" w:cs="宋体"/>
          <w:kern w:val="0"/>
          <w:sz w:val="36"/>
          <w:szCs w:val="36"/>
          <w:lang w:bidi="ar"/>
        </w:rPr>
        <w:t> </w:t>
      </w:r>
      <w:r>
        <w:rPr>
          <w:rFonts w:ascii="宋体" w:eastAsia="宋体" w:hAnsi="宋体" w:cs="宋体"/>
          <w:kern w:val="0"/>
          <w:sz w:val="36"/>
          <w:szCs w:val="36"/>
          <w:lang w:bidi="ar"/>
        </w:rPr>
        <w:t>姓名</w:t>
      </w:r>
      <w:r>
        <w:rPr>
          <w:rFonts w:ascii="宋体" w:eastAsia="宋体" w:hAnsi="宋体" w:cs="宋体"/>
          <w:kern w:val="0"/>
          <w:sz w:val="36"/>
          <w:szCs w:val="36"/>
          <w:lang w:bidi="ar"/>
        </w:rPr>
        <w:t> </w:t>
      </w:r>
      <w:r>
        <w:rPr>
          <w:rFonts w:ascii="宋体" w:eastAsia="宋体" w:hAnsi="宋体" w:cs="宋体"/>
          <w:kern w:val="0"/>
          <w:sz w:val="36"/>
          <w:szCs w:val="36"/>
          <w:lang w:bidi="ar"/>
        </w:rPr>
        <w:t>身份证号</w:t>
      </w:r>
      <w:r>
        <w:rPr>
          <w:rFonts w:ascii="宋体" w:eastAsia="宋体" w:hAnsi="宋体" w:cs="宋体"/>
          <w:kern w:val="0"/>
          <w:sz w:val="36"/>
          <w:szCs w:val="36"/>
          <w:lang w:bidi="ar"/>
        </w:rPr>
        <w:t> </w:t>
      </w:r>
      <w:r>
        <w:rPr>
          <w:rFonts w:ascii="宋体" w:eastAsia="宋体" w:hAnsi="宋体" w:cs="宋体"/>
          <w:kern w:val="0"/>
          <w:sz w:val="36"/>
          <w:szCs w:val="36"/>
          <w:lang w:bidi="ar"/>
        </w:rPr>
        <w:t>验证码</w:t>
      </w:r>
      <w:r>
        <w:rPr>
          <w:rFonts w:ascii="宋体" w:eastAsia="宋体" w:hAnsi="宋体" w:cs="宋体"/>
          <w:kern w:val="0"/>
          <w:sz w:val="36"/>
          <w:szCs w:val="36"/>
          <w:lang w:bidi="ar"/>
        </w:rPr>
        <w:t> </w:t>
      </w:r>
      <w:r>
        <w:rPr>
          <w:rFonts w:ascii="宋体" w:eastAsia="宋体" w:hAnsi="宋体" w:cs="宋体"/>
          <w:kern w:val="0"/>
          <w:sz w:val="36"/>
          <w:szCs w:val="36"/>
          <w:lang w:bidi="ar"/>
        </w:rPr>
        <w:t>即可查询</w:t>
      </w:r>
      <w:r>
        <w:rPr>
          <w:rFonts w:ascii="宋体" w:eastAsia="宋体" w:hAnsi="宋体" w:cs="宋体"/>
          <w:kern w:val="0"/>
          <w:sz w:val="36"/>
          <w:szCs w:val="36"/>
          <w:lang w:bidi="ar"/>
        </w:rPr>
        <w:t> </w:t>
      </w:r>
      <w:r>
        <w:rPr>
          <w:rFonts w:ascii="宋体" w:eastAsia="宋体" w:hAnsi="宋体" w:cs="宋体"/>
          <w:kern w:val="0"/>
          <w:sz w:val="36"/>
          <w:szCs w:val="36"/>
          <w:lang w:bidi="ar"/>
        </w:rPr>
        <w:t>）</w:t>
      </w:r>
      <w:r>
        <w:rPr>
          <w:rFonts w:ascii="宋体" w:eastAsia="宋体" w:hAnsi="宋体" w:cs="宋体"/>
          <w:kern w:val="0"/>
          <w:sz w:val="36"/>
          <w:szCs w:val="36"/>
          <w:lang w:bidi="ar"/>
        </w:rPr>
        <w:br/>
      </w:r>
      <w:bookmarkStart w:id="0" w:name="_GoBack"/>
      <w:bookmarkEnd w:id="0"/>
    </w:p>
    <w:p w:rsidR="00311229" w:rsidRDefault="00311229"/>
    <w:tbl>
      <w:tblPr>
        <w:tblW w:w="7793" w:type="dxa"/>
        <w:jc w:val="center"/>
        <w:tblInd w:w="-1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"/>
        <w:gridCol w:w="3855"/>
        <w:gridCol w:w="2461"/>
        <w:gridCol w:w="1127"/>
      </w:tblGrid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号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学校名称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主管部门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所在地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北京城市学院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北京市教委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北京市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北京北大方正软件职业技术学院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北京市教委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北京市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北京经贸职业学院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北京市教委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北京市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北京经济技术职业学院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北京市教委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北京市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北京汇佳职业学院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北京市教委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北京市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北京科技经营管理学院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北京市教委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北京市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北京吉利大学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北京市教委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北京市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北京科技职业学院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北京市教委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北京市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北京培黎职业学院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北京市教委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北京市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北京新圆明职业学院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北京市教委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北京市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天津天狮学院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天津市教委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天津市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河北传媒学院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石家庄市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河北美术学院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石家庄市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河北科技学院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保定市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河北外国语学院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石家庄市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燕京理工学院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三河市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石家庄医学高等专科学校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石家庄市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石家庄人民医学高等专科学校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石家庄市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石家庄工程职业学院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石家庄市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石家庄城市经济职业学院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石家庄市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石家庄城市职业学院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石家庄市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石家庄财经职业学院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石家庄市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石家庄工商职业学院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石家庄市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lastRenderedPageBreak/>
              <w:t>24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石家庄理工职业学院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石家庄市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石家庄科技信息职业学院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石家庄市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石家庄经济职业学院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石家庄市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石家庄科技职业学院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石家庄市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廊坊东方职业技术学院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廊坊市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渤海理工职业学院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沧州市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山西工商学院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太原市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山西兴华职业学院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太原市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山西信息职业技术学院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临汾市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山西同文职业技术学院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晋中市</w:t>
            </w:r>
            <w:proofErr w:type="gramEnd"/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山西华澳商贸职业学院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太原市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山西老区职业技术学院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太原市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运城职业技术学院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运城市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内蒙古丰州职业学院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内蒙古自治区教育厅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呼和浩特市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内蒙古科技职业学院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内蒙古自治区教育厅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呼和浩特市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内蒙古北方职业技术学院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内蒙古自治区教育厅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呼和浩特市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赤峰职业技术学院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内蒙古自治区教育厅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赤峰市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内蒙古经贸外语职业学院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内蒙古自治区教育厅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呼和浩特市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内蒙古工业职业学院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内蒙古自治区教育厅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呼和浩特市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内蒙古能源职业学院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内蒙古自治区教育厅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呼和浩特市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内蒙古美术职业学院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内蒙古自治区教育厅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巴彦</w:t>
            </w:r>
            <w:proofErr w:type="gramStart"/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淖尔市</w:t>
            </w:r>
            <w:proofErr w:type="gramEnd"/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辽宁对外经贸学院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辽宁省教育厅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大连市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沈阳工学院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辽宁省教育厅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沈阳市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大连科技学院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辽宁省教育厅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大连市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沈阳城市建设学院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辽宁省教育厅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沈阳市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大连财经学院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辽宁省教育厅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大连市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50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沈阳城市学院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辽宁省教育厅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沈阳市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51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大连艺术学院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辽宁省教育厅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大连市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52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辽宁何氏医学院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辽宁省教育厅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沈阳市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53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大连东软信息学院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辽宁省教育厅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大连市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lastRenderedPageBreak/>
              <w:t>54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辽宁财贸学院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辽宁省教育厅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葫芦岛市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55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辽宁理工职业学院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辽宁省教育厅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锦州市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56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大连商务职业学院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辽宁省教育厅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大连市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57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辽宁广告职业学院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辽宁省教育厅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沈阳市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58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辽宁美术职业学院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辽宁省教育厅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沈阳市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59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大连软件职业学院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辽宁省教育厅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大连市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60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大连翻译职业学院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辽宁省教育厅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大连市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61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大连枫叶职业技术学院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辽宁省教育厅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大连市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62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大连航运职业技术学院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辽宁省教育厅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大连市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63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大连装备制造职业技术学院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辽宁省教育厅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大连市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64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大连汽车职业技术学院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辽宁省教育厅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大连市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65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沈阳北软信息职业技术学院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辽宁省教育厅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沈阳市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66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吉林华桥外国语学院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吉林省教育厅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长春市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67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长春光华学院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吉林省教育厅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长春市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68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长春建筑学院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吉林省教育厅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长春市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69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长春科技学院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吉林省教育厅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长春市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70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吉林动画学院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吉林省教育厅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长春市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71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长春东方职业学院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吉林省教育厅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长春市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72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长春信息技术职业学院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吉林省教育厅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长春市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73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吉林科技职业技术学院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吉林省教育厅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长春市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74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吉林城市职业技术学院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吉林省教育厅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长春市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75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黑龙江东方学院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黑龙江省教育厅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哈尔滨市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76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齐齐哈尔工程学院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黑龙江省教育厅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齐齐哈尔市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77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黑龙江外国语学院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黑龙江省教育厅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哈尔滨市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78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黑龙江财经学院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黑龙江省教育厅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哈尔滨市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79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哈尔滨石油学院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黑龙江省教育厅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哈尔滨市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80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哈尔滨远东理工学院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黑龙江省教育厅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哈尔滨市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81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哈尔滨剑桥学院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黑龙江省教育厅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哈尔滨市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82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哈尔滨广厦学院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黑龙江省教育厅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哈尔滨市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83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哈尔滨华德学院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黑龙江省教育厅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哈尔滨市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lastRenderedPageBreak/>
              <w:t>84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哈尔滨华夏计算机职业技术学院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黑龙江省教育厅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哈尔滨市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85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哈尔滨传媒职业学院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黑龙江省教育厅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哈尔滨市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86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哈尔滨江南职业技术学院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黑龙江省教育厅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哈尔滨市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87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黑龙江三江美术职业学院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黑龙江省教育厅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哈尔滨市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88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哈尔滨应用职业技术学院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黑龙江省教育厅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哈尔滨市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89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哈尔滨工程技术职业学院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黑龙江省教育厅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哈尔滨市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90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齐齐哈尔理工职业学院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黑龙江省教育厅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齐齐哈尔市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91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上海纽约大学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92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上海杉达学院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93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上海建桥学院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94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上海视觉艺术学院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95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上海东海职业技术学院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96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上海新侨职业技术学院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97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上海震旦职业学院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98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上海民远职业技术学院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99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上海欧华职业技术学院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100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上海思博职业技术学院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101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上海立达职业技术学院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102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上海济光职业技术学院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103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上海工商外国语职业学院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104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上海邦德职业技术学院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105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上海兴韦信息技术职业学院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106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上海中侨职业技术学院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107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上海电影艺术职业学院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108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上海中华职业技术学院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上海市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109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西交利物浦大学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江苏省教育厅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苏州市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110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三江学院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江苏省教育厅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南京市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111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无锡太湖学院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江苏省教育厅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无锡市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112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民办明达职业技术学院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江苏省教育厅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盐城市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113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九州职业技术学院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江苏省教育厅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徐州市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lastRenderedPageBreak/>
              <w:t>114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紫</w:t>
            </w:r>
            <w:proofErr w:type="gramStart"/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琅</w:t>
            </w:r>
            <w:proofErr w:type="gramEnd"/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江苏省教育厅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南通市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115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硅湖职业</w:t>
            </w:r>
            <w:proofErr w:type="gramEnd"/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江苏省教育厅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苏州市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116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应</w:t>
            </w:r>
            <w:proofErr w:type="gramStart"/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天职业</w:t>
            </w:r>
            <w:proofErr w:type="gramEnd"/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江苏省教育厅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南京市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117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苏州托普信息职业技术学院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江苏省教育厅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苏州市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118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太湖创意职业技术学院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江苏省教育厅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无锡市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119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炎黄职业技术学院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江苏省教育厅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盐城市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120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正德职业技术学院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江苏省教育厅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南京市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121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钟山职业技术学院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江苏省教育厅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南京市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122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无锡南洋职业技术学院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江苏省教育厅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无锡市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123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江南影视艺术职业学院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江苏省教育厅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无锡市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124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金肯职业技术学院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江苏省教育厅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南京市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125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建东职业技术学院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江苏省教育厅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常州市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126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江海职业技术学院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江苏省教育厅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扬州市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127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金山职业技术学院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江苏省教育厅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镇江市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128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苏州港大思培科技职业学院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江苏省教育厅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苏州市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129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昆山登</w:t>
            </w:r>
            <w:proofErr w:type="gramStart"/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云科技</w:t>
            </w:r>
            <w:proofErr w:type="gramEnd"/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江苏省教育厅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苏州市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130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南京视觉艺术职业学院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江苏省教育厅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南京市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131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苏州高博软件技术职业学院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江苏省教育厅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苏州市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132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苏州信息职业技术学院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江苏省教育厅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苏州市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133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宿迁泽达职业技术学院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江苏省教育厅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宿迁市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134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宁波诺丁汉大学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浙江省教育厅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宁波市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135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浙江树人学院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浙江省教育厅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杭州市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136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浙江越秀外国语学院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浙江省教育厅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绍兴市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137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宁波大红</w:t>
            </w:r>
            <w:proofErr w:type="gramStart"/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鹰</w:t>
            </w:r>
            <w:proofErr w:type="gramEnd"/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浙江省教育厅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宁波市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138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浙江育英职业技术学院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浙江省教育厅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杭州市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139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绍兴职业技术学院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浙江省教育厅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绍兴市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140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浙江东方职业技术学院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浙江省教育厅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温州市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141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浙江长征职业技术学院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浙江省教育厅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杭州市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142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嘉兴南洋职业技术学院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浙江省教育厅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嘉兴市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143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浙江广厦建设职业技术学院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浙江省教育厅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金华市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lastRenderedPageBreak/>
              <w:t>144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杭州万向职业技术学院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浙江省教育厅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杭州市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145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浙江汽车职业技术学院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浙江省教育厅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台州市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146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浙江横店影视职业学院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浙江省教育厅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金华市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147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安徽三联学院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安徽省教育厅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合肥市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148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安徽新华学院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安徽省教育厅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合肥市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149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安徽文达信息工程学院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安徽省教育厅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合肥市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150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安徽外国语学院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安徽省教育厅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合肥市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151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民办万博科技职业学院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安徽省教育厅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合肥市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152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民办合肥经济技术职业学院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安徽省教育厅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合肥市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153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民办合肥滨湖职业技术学院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安徽省教育厅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合肥市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154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阜阳科技职业学院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安徽省教育厅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阜阳市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155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民办合肥财经职业学院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安徽省教育厅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合肥市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156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安徽涉外经济职业学院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安徽省教育厅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合肥市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157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安徽绿海商务职业学院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安徽省教育厅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合肥市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158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合肥共达职业技术学院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安徽省教育厅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合肥市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159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蚌埠经济技术职业学院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安徽省教育厅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蚌埠市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160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民办安徽旅游职业学院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安徽省教育厅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阜阳市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161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安徽现代信息工程职业学院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安徽省教育厅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六安市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162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安徽矿业职业技术学院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安徽省教育厅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淮北市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163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合肥信息技术职业学院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安徽省教育厅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合肥市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164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安徽长江职业学院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安徽省教育厅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合肥市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165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安徽扬子职业技术学院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安徽省教育厅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芜湖市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166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合肥科技职业学院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安徽省教育厅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合肥市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167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仰恩大学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福建省教育厅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泉州市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168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闽南理工学院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福建省教育厅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泉州市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169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福州外语外贸学院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福建省教育厅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170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福建华南女子职业学院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福建省教育厅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171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福州英华职业学院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福建省教育厅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172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厦门华厦职业学院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福建省教育厅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厦门市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173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泉州纺织服装职业学院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福建省教育厅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泉州市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lastRenderedPageBreak/>
              <w:t>174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泉州华光摄影艺术职业学院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福建省教育厅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泉州市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175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泉州理工职业学院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福建省教育厅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泉州市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176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福州黎明职业技术学院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福建省教育厅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177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泉州信息职业技术学院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福建省教育厅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泉州市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178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厦门演艺职业学院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福建省教育厅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厦门市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179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厦门华天涉外职业技术学院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福建省教育厅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厦门市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180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福州科技职业技术学院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福建省教育厅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181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福州海峡职业技术学院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福建省教育厅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182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福州软件职业技术学院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福建省教育厅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183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厦门兴才职业技术学院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福建省教育厅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厦门市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184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厦门软件职业技术学院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福建省教育厅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厦门市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185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厦门南洋职业学院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福建省教育厅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厦门市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186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厦门东海职业技术学院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福建省教育厅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厦门市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187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漳州科技职业学院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福建省教育厅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漳州市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188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漳州理工职业学院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福建省教育厅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漳州市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189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武夷山职业学院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福建省教育厅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南平市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190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泉州泰山航海职业学院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福建省教育厅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泉州市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191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泉州轻工职业学院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福建省教育厅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泉州市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192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厦门安防科技职业学院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福建省教育厅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厦门市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193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江西科技学院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南昌市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194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南昌理工学院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南昌市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195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江西服装学院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南昌市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196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南昌工学院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南昌市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197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江西渝州科技职业学院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新余市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198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江西城市职业学院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南昌市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199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江西科技职业学院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南昌市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200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南昌职业学院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南昌市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201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江西先锋软件职业技术学院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南昌市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202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赣西科技职业学院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新余市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203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江西太阳能科技职业学院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新余市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lastRenderedPageBreak/>
              <w:t>204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江西枫林涉外经贸职业学院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九江市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205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江西泰豪动漫职业学院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南昌市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206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江西工商职业技术学院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南昌市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207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景德镇陶瓷职业技术学院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景德镇市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208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共青科技职业学院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九江市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209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山东万杰医学院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淄博市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210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青岛滨海学院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青岛市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211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烟台南山学院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烟台市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212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潍坊科技学院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潍坊市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213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山东英才学院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济南市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214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青岛黄海学院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青岛市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215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山东协和学院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济南市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216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青岛工学院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青岛市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217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曲阜远东职业技术学院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济宁市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218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德州科技职业学院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德州市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219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山东力明科技职业学院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济南市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220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山东圣翰财贸职业学院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济南市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221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青岛飞洋职业技术学院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青岛市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222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山东大王职业学院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东营市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223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青岛恒星职业技术学院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青岛市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224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青岛求实职业技术学院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青岛市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225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山东现代职业学院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济南市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226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山东凯文科技职业学院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济南市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227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山东外国语职业学院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日照市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228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潍坊工商职业学院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潍坊市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229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枣庄科技职业学院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枣庄市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230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山东华宇职业技术学院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德州市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231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山东杏林科技职业学院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济南市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232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山东外事翻译职业学院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济南市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233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山东文化产业职业学院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烟台市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lastRenderedPageBreak/>
              <w:t>234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山东海事职业学院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山东省教育厅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潍坊市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235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黄河科技学院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郑州市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236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郑州科技学院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郑州市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237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郑州华信学院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郑州市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238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商丘工学院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商丘市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239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商丘学院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商丘市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240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郑州成功财经学院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郑州市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241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郑州升达经贸管理学院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郑州市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242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郑州</w:t>
            </w:r>
            <w:proofErr w:type="gramStart"/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澍</w:t>
            </w:r>
            <w:proofErr w:type="gramEnd"/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青医学高等专科学校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郑州市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243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proofErr w:type="gramStart"/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郑州经贸</w:t>
            </w:r>
            <w:proofErr w:type="gramEnd"/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郑州市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244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郑州交通职业学院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郑州市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245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郑州电子信息职业技术学院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郑州市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246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嵩山少林武术职业学院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郑州市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247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郑州电力职业技术学院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郑州市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248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周口科技职业学院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周口市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249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漯河食品职业学院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漯河市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250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郑州城市职业学院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郑州市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251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焦作工贸职业学院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焦作市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252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许昌陶瓷职业学院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许昌市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253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郑州理工职业学院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郑州市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254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郑州信息工程职业学院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郑州市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255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长垣烹饪职业技术学院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新乡市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256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信阳涉外职业技术学院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信阳市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257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鹤壁汽车工程职业学院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鹤壁市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258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南阳职业学院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南阳市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259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郑州商贸旅游职业学院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郑州市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260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郑州黄河护理职业学院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郑州市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261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洛阳科技职业学院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河南省教育厅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洛阳市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262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武汉东湖学院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武汉市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263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汉口学院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武汉市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lastRenderedPageBreak/>
              <w:t>264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武昌理工学院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武汉市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265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武汉生物工程学院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武汉市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266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武昌工学院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武汉市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267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武汉长江工商学院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武汉市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268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长江职业学院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武汉市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269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武汉工贸职业学院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武汉市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270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湖北开放职业学院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武汉市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271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武汉科技职业学院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武汉市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272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武汉外语外事职业学院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武汉市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273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武汉信息传播职业技术学院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武汉市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274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武昌职业学院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武汉市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275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武汉商贸职业学院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武汉市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276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黄冈科技职业学院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黄冈市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277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湖北科技职业学院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武汉市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278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天门职业学院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天门市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279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长沙医学院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衡阳市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280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湖南涉外经济学院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长沙市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281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长沙南方职业学院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长沙市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282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潇湘职业学院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娄底市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283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湖南同德职业学院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常德市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284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湖南信息科学职业学院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长沙市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285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湖南九嶷职业技术学院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永州市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286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湖南科技经贸职业学院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衡阳市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287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湖南软件职业学院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湘潭市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288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湖南外国语职业学院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长沙市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289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湖南都市职业学院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长沙市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290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湖南电子科技职业学院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湘潭市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291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湖南高尔夫旅游职业学院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常德市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292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湖南工商职业学院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衡阳市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293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湖南三一工业职业技术学院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长沙市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lastRenderedPageBreak/>
              <w:t>294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湖南吉利汽车职业技术学院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湖南省教育厅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湘潭市</w:t>
            </w:r>
          </w:p>
        </w:tc>
      </w:tr>
      <w:tr w:rsidR="00311229">
        <w:trPr>
          <w:trHeight w:val="570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295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pStyle w:val="a3"/>
              <w:widowControl/>
              <w:spacing w:before="360" w:beforeAutospacing="0" w:afterAutospacing="0" w:line="360" w:lineRule="atLeast"/>
              <w:rPr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z w:val="21"/>
                <w:szCs w:val="21"/>
              </w:rPr>
              <w:t xml:space="preserve">　　北京师范大学</w:t>
            </w:r>
            <w:r>
              <w:rPr>
                <w:rFonts w:ascii="宋体" w:eastAsia="宋体" w:hAnsi="宋体" w:cs="宋体" w:hint="eastAsia"/>
                <w:color w:val="FF0000"/>
                <w:sz w:val="21"/>
                <w:szCs w:val="21"/>
              </w:rPr>
              <w:t>-</w:t>
            </w:r>
            <w:r>
              <w:rPr>
                <w:rFonts w:ascii="宋体" w:eastAsia="宋体" w:hAnsi="宋体" w:cs="宋体" w:hint="eastAsia"/>
                <w:color w:val="FF0000"/>
                <w:sz w:val="21"/>
                <w:szCs w:val="21"/>
              </w:rPr>
              <w:t>香港浸会大学</w:t>
            </w:r>
          </w:p>
          <w:p w:rsidR="00311229" w:rsidRDefault="004D3FFA">
            <w:pPr>
              <w:pStyle w:val="a3"/>
              <w:widowControl/>
              <w:spacing w:before="360" w:beforeAutospacing="0" w:afterAutospacing="0" w:line="360" w:lineRule="atLeast"/>
              <w:rPr>
                <w:color w:val="FF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sz w:val="21"/>
                <w:szCs w:val="21"/>
              </w:rPr>
              <w:t xml:space="preserve">　　联合国际学院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296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广东白云学院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297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广东培正学院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298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广东科技学院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东莞市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299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民办南华工商学院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300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私立华联学院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301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潮汕职业技术学院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揭阳市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302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广东新安职业技术学院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深圳市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303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南海东软信息技术职业学院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佛山市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304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广州康大职业技术学院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305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珠海艺术职业学院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珠海市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306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广东岭南职业技术学院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307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广东亚视演艺职业学院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东莞市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308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广州工商职业技术学院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309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广州涉外经济职业技术学院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310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广州南洋理工职业学院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311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广州科技职业技术学院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312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惠州经济职业技术学院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惠州市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313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肇庆科技职业技术学院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肇庆市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314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肇庆工商职业技术学院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肇庆市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315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广州现代信息工程职业技术学院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316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广州华南商贸职业学院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317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广州华立科技职业学院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318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广州珠江职业技术学院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319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广州松田职业学院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320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广东文理职业学院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湛江市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321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广州城建职业学院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lastRenderedPageBreak/>
              <w:t>322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广东南方职业学院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江门市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323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广州华商职业学院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324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广州华夏职业学院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325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广州东华职业学院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326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广东创新科技职业学院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东莞市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327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广东信息工程职业学院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广东省教育厅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肇庆市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328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南宁学院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广西壮族自治区教育厅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南宁市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329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广西外国语学院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广西壮族自治区教育厅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南宁市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330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北海艺术设计职业学院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广西壮族自治区教育厅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北海市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331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桂林山水职业学院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广西壮族自治区教育厅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桂林市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332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广西演艺职业学院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广西壮族自治区教育厅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南宁市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333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广西城市职业学院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广西壮族自治区教育厅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崇左市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334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广西英华国际职业学院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广西壮族自治区教育厅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钦州市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335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广西工程职业学院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广西壮族自治区教育厅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百色市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336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广西理工职业技术学院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广西壮族自治区教育厅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崇左市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337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梧州职业学院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广西壮族自治区教育厅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梧州市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338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广西经济职业学院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广西壮族自治区教育厅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南宁市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339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广西科技职业学院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广西壮族自治区教育厅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崇左市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340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广西培贤国际职业学院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广西壮族自治区教育厅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百色市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341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海口经济学院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海南省教育厅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海口市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342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三亚学院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海南省教育厅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三亚市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343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三亚城市职业学院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海南省教育厅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三亚市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344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海南工商职业学院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海南省教育厅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海口市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345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三亚航空旅游职业学院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海南省教育厅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三亚市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346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海南科技职业学院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海南省教育厅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海口市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347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三亚理工职业学院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海南省教育厅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三亚市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348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重庆人文科技学院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349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重庆正大软件职业技术学院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350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重庆海联职业技术学院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351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重庆信息技术职业学院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lastRenderedPageBreak/>
              <w:t>352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重庆传媒职业学院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353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重庆房地产职业学院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354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重庆民生职业技术学院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355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重庆科创职业学院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356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重庆电讯职业学院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357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重庆能源职业学院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358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重庆交通职业学院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359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重庆公共运输职业学院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360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重庆艺术工程职业学院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361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重庆轻工职业学院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362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重庆电信职业学院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363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重庆经贸职业学院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364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重庆服装工程职业学院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重庆市教委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重庆市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365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成都东软学院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成都市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366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四川传媒学院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成都市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367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民办四川天一学院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成都市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368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四川托普信息技术职业学院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成都市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369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四川国际标榜职业学院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成都市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370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成都艺术职业学院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成都市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371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四川工业管理职业学院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德阳市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372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四川文化传媒职业学院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成都市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373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四川华新现代职业学院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成都市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374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成都市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375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四川城市职业学院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成都市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376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四川现代职业学院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成都市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377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四川长江职业学院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成都市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378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四川三河职业学院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成都市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379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四川电影电视职业学院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成都市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380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四川汽车职业技术学院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绵阳市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381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巴中职业技术学院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巴中市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lastRenderedPageBreak/>
              <w:t>382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四川希望汽车职业学院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资阳市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383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四川电子机械职业技术学院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绵阳市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384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四川文轩职业学院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四川省教育厅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成都市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385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贵州亚泰职业学院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贵州省教育厅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贵阳市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386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贵州盛华职业学院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贵州省教育厅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黔南州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387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贵州工商职业学院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贵州省教育厅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贵阳市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388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云南工商学院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云南省教育厅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昆明市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389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云南经济管理职业学院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云南省教育厅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昆明市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390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云南科技信息职业学院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云南省教育厅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昆明市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391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昆明艺术职业学院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云南省教育厅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昆明市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392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云南城市建设职业学院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云南省教育厅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昆明市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393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云南工程职业学院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云南省教育厅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昆明市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394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云南新兴职业学院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云南省教育厅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昆明市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395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云南经贸外事职业学院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云南省教育厅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昆明市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396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云南三鑫职业技术学院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云南省教育厅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文山州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397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云南商务职业学院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云南省教育厅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昆明市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398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昆明卫生职业学院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云南省教育厅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昆明市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399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云南现代职业技术学院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云南省教育厅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楚雄市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400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云南外事外语职业学院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云南省教育厅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昆明市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401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西安培华学院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陕西省教育厅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西安市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402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西安欧亚学院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陕西省教育厅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西安市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403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西安外事学院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陕西省教育厅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西安市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404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西安翻译学院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陕西省教育厅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西安市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405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西京学院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陕西省教育厅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西安市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406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西安思源学院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陕西省教育厅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西安市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407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陕西国际商贸学院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陕西省教育厅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咸阳市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408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陕西服装工程学院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陕西省教育厅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咸阳市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409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西安医学高等专科学校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陕西省教育厅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西安市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410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西安高新科技职业学院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陕西省教育厅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西安市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411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西安城市建设职业学院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陕西省教育厅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西安市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lastRenderedPageBreak/>
              <w:t>412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西安科技商贸职业学院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陕西省教育厅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西安市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413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陕西电子信息职业技术学院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陕西省教育厅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西安市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414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西安海棠职业学院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陕西省教育厅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西安市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415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西安汽车科技职业学院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陕西省教育厅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西安市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416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西安东方亚太职业技术学院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陕西省教育厅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西安市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417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陕西电子科技职业学院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陕西省教育厅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西安市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418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陕西旅游烹饪职业学院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陕西省教育厅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咸阳市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419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兰州外语职业学院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甘肃省教育厅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兰州市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420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宁夏理工学院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宁夏回族自治区教育厅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石嘴山市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421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银川能源学院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宁夏回族自治区教育厅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银川市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422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新疆能源职业技术学院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新疆维吾尔自治区教育厅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乌鲁木齐市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423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新疆现代职业技术学院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新疆维吾尔自治区教育厅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乌鲁木齐市</w:t>
            </w:r>
          </w:p>
        </w:tc>
      </w:tr>
      <w:tr w:rsidR="00311229">
        <w:trPr>
          <w:trHeight w:val="435"/>
          <w:jc w:val="center"/>
        </w:trPr>
        <w:tc>
          <w:tcPr>
            <w:tcW w:w="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424</w:t>
            </w:r>
          </w:p>
        </w:tc>
        <w:tc>
          <w:tcPr>
            <w:tcW w:w="38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新疆天山职业技术学院</w:t>
            </w:r>
          </w:p>
        </w:tc>
        <w:tc>
          <w:tcPr>
            <w:tcW w:w="24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新疆维吾尔自治区教育厅</w:t>
            </w:r>
          </w:p>
        </w:tc>
        <w:tc>
          <w:tcPr>
            <w:tcW w:w="11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11229" w:rsidRDefault="004D3FFA">
            <w:pPr>
              <w:widowControl/>
              <w:spacing w:line="360" w:lineRule="atLeast"/>
              <w:jc w:val="left"/>
              <w:textAlignment w:val="top"/>
              <w:rPr>
                <w:rFonts w:ascii="宋体" w:eastAsia="宋体" w:hAnsi="宋体" w:cs="宋体"/>
                <w:color w:val="FF0000"/>
                <w:szCs w:val="21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  <w:lang w:bidi="ar"/>
              </w:rPr>
              <w:t>乌鲁木齐市</w:t>
            </w:r>
          </w:p>
        </w:tc>
      </w:tr>
    </w:tbl>
    <w:p w:rsidR="00311229" w:rsidRDefault="00311229"/>
    <w:p w:rsidR="00311229" w:rsidRDefault="004D3FFA">
      <w:r>
        <w:rPr>
          <w:rFonts w:hint="eastAsia"/>
        </w:rPr>
        <w:t xml:space="preserve"> </w:t>
      </w:r>
    </w:p>
    <w:sectPr w:rsidR="00311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002CC"/>
    <w:rsid w:val="00311229"/>
    <w:rsid w:val="004D3FFA"/>
    <w:rsid w:val="644002C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5340;&#23613;&#20840;&#21147;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</TotalTime>
  <Pages>15</Pages>
  <Words>1641</Words>
  <Characters>9356</Characters>
  <Application>Microsoft Office Word</Application>
  <DocSecurity>0</DocSecurity>
  <Lines>77</Lines>
  <Paragraphs>21</Paragraphs>
  <ScaleCrop>false</ScaleCrop>
  <Company>Win</Company>
  <LinksUpToDate>false</LinksUpToDate>
  <CharactersWithSpaces>10976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拼尽全力</dc:creator>
  <cp:lastModifiedBy>Administrator</cp:lastModifiedBy>
  <cp:revision>2</cp:revision>
  <dcterms:created xsi:type="dcterms:W3CDTF">2018-08-27T14:04:00Z</dcterms:created>
  <dcterms:modified xsi:type="dcterms:W3CDTF">2018-12-27T03:13:00Z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